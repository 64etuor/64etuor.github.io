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41"/>
        <w:gridCol w:w="3300"/>
        <w:gridCol w:w="3301"/>
      </w:tblGrid>
      <w:tr w:rsidR="002459C7" w14:paraId="47959DAB" w14:textId="77777777">
        <w:tblPrEx>
          <w:tblCellMar>
            <w:top w:w="0" w:type="dxa"/>
            <w:bottom w:w="0" w:type="dxa"/>
          </w:tblCellMar>
        </w:tblPrEx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59DA8" w14:textId="77777777" w:rsidR="002459C7" w:rsidRDefault="002459C7">
            <w:pPr>
              <w:pStyle w:val="Standard"/>
              <w:spacing w:after="0" w:line="240" w:lineRule="auto"/>
              <w:rPr>
                <w:rFonts w:eastAsia="Malgun Gothic" w:cs="SanukComp-Light"/>
                <w:lang w:eastAsia="ko-KR"/>
              </w:rPr>
            </w:pPr>
            <w:bookmarkStart w:id="0" w:name="_GoBack"/>
            <w:bookmarkEnd w:id="0"/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59DA9" w14:textId="77777777" w:rsidR="002459C7" w:rsidRDefault="00FB12D6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 Light" w:eastAsia="MS Mincho" w:hAnsi="Calibri Light" w:cs="Calibri Light"/>
                <w:sz w:val="24"/>
                <w:szCs w:val="24"/>
              </w:rPr>
              <w:t>Hoju</w:t>
            </w:r>
            <w:proofErr w:type="spellEnd"/>
            <w:r>
              <w:rPr>
                <w:rFonts w:ascii="Calibri Light" w:eastAsia="MS Mincho" w:hAnsi="Calibri Light" w:cs="Calibri Light"/>
                <w:sz w:val="24"/>
                <w:szCs w:val="24"/>
              </w:rPr>
              <w:t xml:space="preserve"> Hyeong</w:t>
            </w:r>
          </w:p>
        </w:tc>
        <w:tc>
          <w:tcPr>
            <w:tcW w:w="3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59DAA" w14:textId="77777777" w:rsidR="002459C7" w:rsidRDefault="00FB12D6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 Light" w:eastAsia="MS Mincho" w:hAnsi="Calibri Light" w:cs="Calibri Light"/>
                <w:sz w:val="24"/>
                <w:szCs w:val="24"/>
              </w:rPr>
              <w:t>StudyCo</w:t>
            </w:r>
            <w:proofErr w:type="spellEnd"/>
          </w:p>
        </w:tc>
      </w:tr>
      <w:tr w:rsidR="002459C7" w14:paraId="47959DB0" w14:textId="77777777">
        <w:tblPrEx>
          <w:tblCellMar>
            <w:top w:w="0" w:type="dxa"/>
            <w:bottom w:w="0" w:type="dxa"/>
          </w:tblCellMar>
        </w:tblPrEx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59DAC" w14:textId="77777777" w:rsidR="002459C7" w:rsidRDefault="00FB12D6">
            <w:pPr>
              <w:pStyle w:val="Standard"/>
              <w:numPr>
                <w:ilvl w:val="0"/>
                <w:numId w:val="1"/>
              </w:numPr>
              <w:shd w:val="clear" w:color="auto" w:fill="FFFFFF"/>
              <w:spacing w:after="0" w:line="240" w:lineRule="auto"/>
            </w:pPr>
            <w:r>
              <w:rPr>
                <w:rFonts w:eastAsia="Times New Roman" w:cs="Times New Roman"/>
                <w:lang w:val="en-US"/>
              </w:rPr>
              <w:t>Active Social Media Network(s)</w:t>
            </w:r>
          </w:p>
          <w:p w14:paraId="47959DAD" w14:textId="77777777" w:rsidR="002459C7" w:rsidRDefault="002459C7">
            <w:pPr>
              <w:pStyle w:val="Standard"/>
              <w:spacing w:after="0" w:line="240" w:lineRule="auto"/>
              <w:rPr>
                <w:rFonts w:eastAsia="+mn-ea" w:cs="SanukComp-Light"/>
              </w:rPr>
            </w:pP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59DAE" w14:textId="77777777" w:rsidR="002459C7" w:rsidRDefault="00FB12D6">
            <w:pPr>
              <w:pStyle w:val="Standard"/>
              <w:spacing w:after="0" w:line="240" w:lineRule="auto"/>
            </w:pPr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 xml:space="preserve">Facebook, </w:t>
            </w:r>
            <w:proofErr w:type="spellStart"/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>Kakaotalk</w:t>
            </w:r>
            <w:proofErr w:type="spellEnd"/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>Naver</w:t>
            </w:r>
            <w:proofErr w:type="spellEnd"/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 xml:space="preserve"> Blog</w:t>
            </w:r>
          </w:p>
        </w:tc>
        <w:tc>
          <w:tcPr>
            <w:tcW w:w="3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59DAF" w14:textId="77777777" w:rsidR="002459C7" w:rsidRDefault="00FB12D6">
            <w:pPr>
              <w:pStyle w:val="Standard"/>
              <w:spacing w:after="0" w:line="240" w:lineRule="auto"/>
            </w:pPr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 xml:space="preserve">Facebook, </w:t>
            </w:r>
            <w:proofErr w:type="spellStart"/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>Youtube</w:t>
            </w:r>
            <w:proofErr w:type="spellEnd"/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 xml:space="preserve">, Instagram, google+, twitter, </w:t>
            </w:r>
            <w:proofErr w:type="spellStart"/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>Whatsapp</w:t>
            </w:r>
            <w:proofErr w:type="spellEnd"/>
          </w:p>
        </w:tc>
      </w:tr>
      <w:tr w:rsidR="002459C7" w14:paraId="47959DB5" w14:textId="77777777">
        <w:tblPrEx>
          <w:tblCellMar>
            <w:top w:w="0" w:type="dxa"/>
            <w:bottom w:w="0" w:type="dxa"/>
          </w:tblCellMar>
        </w:tblPrEx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59DB1" w14:textId="77777777" w:rsidR="002459C7" w:rsidRDefault="00FB12D6">
            <w:pPr>
              <w:pStyle w:val="Standard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rFonts w:eastAsia="Times New Roman" w:cs="Times New Roman"/>
                <w:lang w:val="en-US"/>
              </w:rPr>
              <w:t xml:space="preserve">Location of </w:t>
            </w:r>
            <w:proofErr w:type="spellStart"/>
            <w:r>
              <w:rPr>
                <w:rFonts w:eastAsia="Times New Roman" w:cs="Times New Roman"/>
                <w:lang w:val="en-US"/>
              </w:rPr>
              <w:t>organisation</w:t>
            </w:r>
            <w:proofErr w:type="spellEnd"/>
          </w:p>
          <w:p w14:paraId="47959DB2" w14:textId="77777777" w:rsidR="002459C7" w:rsidRDefault="002459C7">
            <w:pPr>
              <w:pStyle w:val="Standard"/>
              <w:spacing w:before="53" w:line="240" w:lineRule="auto"/>
              <w:rPr>
                <w:rFonts w:eastAsia="+mn-ea" w:cs="SanukComp-Light"/>
              </w:rPr>
            </w:pP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59DB3" w14:textId="77777777" w:rsidR="002459C7" w:rsidRDefault="00FB12D6">
            <w:pPr>
              <w:pStyle w:val="Standard"/>
              <w:spacing w:after="0" w:line="240" w:lineRule="auto"/>
            </w:pPr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>Melbourne, VIC</w:t>
            </w:r>
          </w:p>
        </w:tc>
        <w:tc>
          <w:tcPr>
            <w:tcW w:w="3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59DB4" w14:textId="77777777" w:rsidR="002459C7" w:rsidRDefault="00FB12D6">
            <w:pPr>
              <w:pStyle w:val="Standard"/>
              <w:spacing w:after="0" w:line="240" w:lineRule="auto"/>
            </w:pPr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>Melbourne, VIC</w:t>
            </w:r>
          </w:p>
        </w:tc>
      </w:tr>
      <w:tr w:rsidR="002459C7" w14:paraId="47959DBB" w14:textId="77777777">
        <w:tblPrEx>
          <w:tblCellMar>
            <w:top w:w="0" w:type="dxa"/>
            <w:bottom w:w="0" w:type="dxa"/>
          </w:tblCellMar>
        </w:tblPrEx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59DB6" w14:textId="77777777" w:rsidR="002459C7" w:rsidRDefault="00FB12D6">
            <w:pPr>
              <w:pStyle w:val="Standard"/>
              <w:numPr>
                <w:ilvl w:val="0"/>
                <w:numId w:val="1"/>
              </w:numPr>
              <w:shd w:val="clear" w:color="auto" w:fill="FFFFFF"/>
              <w:spacing w:after="0" w:line="240" w:lineRule="auto"/>
            </w:pPr>
            <w:r>
              <w:rPr>
                <w:rFonts w:eastAsia="Times New Roman" w:cs="Times New Roman"/>
                <w:lang w:val="en-US"/>
              </w:rPr>
              <w:t>Marketing Objective</w:t>
            </w:r>
          </w:p>
          <w:p w14:paraId="47959DB7" w14:textId="77777777" w:rsidR="002459C7" w:rsidRDefault="002459C7">
            <w:pPr>
              <w:pStyle w:val="Standard"/>
              <w:spacing w:after="0" w:line="240" w:lineRule="auto"/>
              <w:rPr>
                <w:rFonts w:eastAsia="+mn-ea" w:cs="SanukComp-Light"/>
              </w:rPr>
            </w:pPr>
          </w:p>
          <w:p w14:paraId="47959DB8" w14:textId="77777777" w:rsidR="002459C7" w:rsidRDefault="002459C7">
            <w:pPr>
              <w:pStyle w:val="Standard"/>
              <w:spacing w:after="0" w:line="240" w:lineRule="auto"/>
              <w:rPr>
                <w:rFonts w:eastAsia="+mn-ea" w:cs="SanukComp-Light"/>
              </w:rPr>
            </w:pP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59DB9" w14:textId="77777777" w:rsidR="002459C7" w:rsidRDefault="00FB12D6">
            <w:pPr>
              <w:pStyle w:val="Standard"/>
              <w:spacing w:after="0" w:line="240" w:lineRule="auto"/>
            </w:pPr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>Increasing the number of customers and brand awareness.</w:t>
            </w:r>
          </w:p>
        </w:tc>
        <w:tc>
          <w:tcPr>
            <w:tcW w:w="3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59DBA" w14:textId="77777777" w:rsidR="002459C7" w:rsidRDefault="00FB12D6">
            <w:pPr>
              <w:pStyle w:val="Standard"/>
              <w:spacing w:after="0" w:line="240" w:lineRule="auto"/>
            </w:pPr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>Increasing the number of customers and brand awareness.</w:t>
            </w:r>
          </w:p>
        </w:tc>
      </w:tr>
      <w:tr w:rsidR="002459C7" w14:paraId="47959DC2" w14:textId="77777777">
        <w:tblPrEx>
          <w:tblCellMar>
            <w:top w:w="0" w:type="dxa"/>
            <w:bottom w:w="0" w:type="dxa"/>
          </w:tblCellMar>
        </w:tblPrEx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59DBC" w14:textId="77777777" w:rsidR="002459C7" w:rsidRDefault="00FB12D6">
            <w:pPr>
              <w:pStyle w:val="Standard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rFonts w:eastAsia="Times New Roman" w:cs="Times New Roman"/>
                <w:lang w:val="en-US"/>
              </w:rPr>
              <w:t>Marketing Strategic Solution</w:t>
            </w:r>
          </w:p>
          <w:p w14:paraId="47959DBD" w14:textId="77777777" w:rsidR="002459C7" w:rsidRDefault="002459C7">
            <w:pPr>
              <w:pStyle w:val="Standard"/>
              <w:spacing w:before="53" w:line="240" w:lineRule="auto"/>
              <w:rPr>
                <w:rFonts w:eastAsia="+mn-ea" w:cs="SanukComp-Light"/>
              </w:rPr>
            </w:pP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59DBE" w14:textId="77777777" w:rsidR="002459C7" w:rsidRDefault="00FB12D6">
            <w:pPr>
              <w:pStyle w:val="NormalWeb"/>
              <w:spacing w:before="0" w:after="0"/>
              <w:jc w:val="center"/>
            </w:pPr>
            <w:r>
              <w:rPr>
                <w:rFonts w:ascii="Calibri Light" w:eastAsia="MS Mincho" w:hAnsi="Calibri Light" w:cs="Calibri Light"/>
                <w:color w:val="000000"/>
                <w:kern w:val="3"/>
              </w:rPr>
              <w:t>Very active on social media.</w:t>
            </w:r>
          </w:p>
          <w:p w14:paraId="47959DBF" w14:textId="77777777" w:rsidR="002459C7" w:rsidRDefault="00FB12D6">
            <w:pPr>
              <w:pStyle w:val="NormalWeb"/>
              <w:spacing w:before="0" w:after="0"/>
              <w:jc w:val="center"/>
            </w:pPr>
            <w:r>
              <w:rPr>
                <w:rFonts w:ascii="Calibri Light" w:eastAsia="MS Mincho" w:hAnsi="Calibri Light" w:cs="Calibri Light"/>
                <w:color w:val="000000"/>
                <w:kern w:val="3"/>
              </w:rPr>
              <w:t>They created a lot of visual contents.</w:t>
            </w:r>
          </w:p>
          <w:p w14:paraId="47959DC0" w14:textId="77777777" w:rsidR="002459C7" w:rsidRDefault="00FB12D6">
            <w:pPr>
              <w:pStyle w:val="Standard"/>
              <w:spacing w:after="0" w:line="240" w:lineRule="auto"/>
            </w:pPr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>are highly communicative with customers.</w:t>
            </w:r>
          </w:p>
        </w:tc>
        <w:tc>
          <w:tcPr>
            <w:tcW w:w="3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59DC1" w14:textId="77777777" w:rsidR="002459C7" w:rsidRDefault="00FB12D6">
            <w:pPr>
              <w:pStyle w:val="Standard"/>
              <w:spacing w:after="0" w:line="240" w:lineRule="auto"/>
            </w:pPr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 xml:space="preserve">They use many social media </w:t>
            </w:r>
            <w:proofErr w:type="gramStart"/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>platform</w:t>
            </w:r>
            <w:proofErr w:type="gramEnd"/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 xml:space="preserve"> to contact customers.</w:t>
            </w:r>
          </w:p>
        </w:tc>
      </w:tr>
      <w:tr w:rsidR="002459C7" w14:paraId="47959DC8" w14:textId="77777777">
        <w:tblPrEx>
          <w:tblCellMar>
            <w:top w:w="0" w:type="dxa"/>
            <w:bottom w:w="0" w:type="dxa"/>
          </w:tblCellMar>
        </w:tblPrEx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59DC3" w14:textId="77777777" w:rsidR="002459C7" w:rsidRDefault="00FB12D6">
            <w:pPr>
              <w:pStyle w:val="Standard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rFonts w:eastAsia="Times New Roman" w:cs="Times New Roman"/>
                <w:lang w:val="en-US"/>
              </w:rPr>
              <w:t>Primary Benefit(s)</w:t>
            </w:r>
          </w:p>
          <w:p w14:paraId="47959DC4" w14:textId="77777777" w:rsidR="002459C7" w:rsidRDefault="002459C7">
            <w:pPr>
              <w:pStyle w:val="Standard"/>
              <w:spacing w:before="53" w:line="240" w:lineRule="auto"/>
              <w:rPr>
                <w:rFonts w:eastAsia="+mn-ea" w:cs="SanukComp-Light"/>
              </w:rPr>
            </w:pPr>
          </w:p>
          <w:p w14:paraId="47959DC5" w14:textId="77777777" w:rsidR="002459C7" w:rsidRDefault="002459C7">
            <w:pPr>
              <w:pStyle w:val="Standard"/>
              <w:spacing w:before="53" w:line="240" w:lineRule="auto"/>
              <w:rPr>
                <w:rFonts w:eastAsia="+mn-ea" w:cs="SanukComp-Light"/>
              </w:rPr>
            </w:pP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59DC6" w14:textId="77777777" w:rsidR="002459C7" w:rsidRDefault="00FB12D6">
            <w:pPr>
              <w:pStyle w:val="Standard"/>
              <w:spacing w:after="0" w:line="240" w:lineRule="auto"/>
            </w:pPr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>They helped 10,000 people in 5 years.</w:t>
            </w:r>
          </w:p>
        </w:tc>
        <w:tc>
          <w:tcPr>
            <w:tcW w:w="3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59DC7" w14:textId="77777777" w:rsidR="002459C7" w:rsidRDefault="00FB12D6">
            <w:pPr>
              <w:pStyle w:val="Standard"/>
              <w:spacing w:after="0" w:line="240" w:lineRule="auto"/>
            </w:pPr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 xml:space="preserve">They helped 30,000 students in 20 </w:t>
            </w:r>
            <w:proofErr w:type="gramStart"/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>years, and</w:t>
            </w:r>
            <w:proofErr w:type="gramEnd"/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 xml:space="preserve"> have 49 branches all around world.</w:t>
            </w:r>
          </w:p>
        </w:tc>
      </w:tr>
      <w:tr w:rsidR="002459C7" w14:paraId="47959DCD" w14:textId="77777777">
        <w:tblPrEx>
          <w:tblCellMar>
            <w:top w:w="0" w:type="dxa"/>
            <w:bottom w:w="0" w:type="dxa"/>
          </w:tblCellMar>
        </w:tblPrEx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59DC9" w14:textId="77777777" w:rsidR="002459C7" w:rsidRDefault="00FB12D6">
            <w:pPr>
              <w:pStyle w:val="Standard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rFonts w:eastAsia="Times New Roman" w:cs="Times New Roman"/>
                <w:lang w:val="en-US"/>
              </w:rPr>
              <w:t xml:space="preserve">Key global </w:t>
            </w:r>
            <w:r>
              <w:rPr>
                <w:rFonts w:eastAsia="Times New Roman" w:cs="Times New Roman"/>
                <w:lang w:val="en-US"/>
              </w:rPr>
              <w:t xml:space="preserve">trends </w:t>
            </w:r>
            <w:proofErr w:type="spellStart"/>
            <w:r>
              <w:rPr>
                <w:rFonts w:eastAsia="Times New Roman" w:cs="Times New Roman"/>
                <w:lang w:val="en-US"/>
              </w:rPr>
              <w:t>utilised</w:t>
            </w:r>
            <w:proofErr w:type="spellEnd"/>
            <w:r>
              <w:rPr>
                <w:rFonts w:eastAsia="Times New Roman" w:cs="Times New Roman"/>
                <w:lang w:val="en-US"/>
              </w:rPr>
              <w:t xml:space="preserve"> in the strategy</w:t>
            </w:r>
          </w:p>
          <w:p w14:paraId="47959DCA" w14:textId="77777777" w:rsidR="002459C7" w:rsidRDefault="002459C7">
            <w:pPr>
              <w:pStyle w:val="Standard"/>
              <w:spacing w:before="53" w:line="240" w:lineRule="auto"/>
              <w:rPr>
                <w:rFonts w:eastAsia="+mn-ea" w:cs="SanukComp-Light"/>
              </w:rPr>
            </w:pP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59DCB" w14:textId="77777777" w:rsidR="002459C7" w:rsidRDefault="00FB12D6">
            <w:pPr>
              <w:pStyle w:val="Standard"/>
              <w:spacing w:after="0" w:line="240" w:lineRule="auto"/>
            </w:pPr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>Communicative attitude</w:t>
            </w:r>
          </w:p>
        </w:tc>
        <w:tc>
          <w:tcPr>
            <w:tcW w:w="3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59DCC" w14:textId="77777777" w:rsidR="002459C7" w:rsidRDefault="00FB12D6">
            <w:pPr>
              <w:pStyle w:val="Standard"/>
              <w:spacing w:after="0" w:line="240" w:lineRule="auto"/>
            </w:pPr>
            <w:r>
              <w:rPr>
                <w:rFonts w:ascii="Calibri Light" w:eastAsia="MS Mincho" w:hAnsi="Calibri Light" w:cs="Calibri Light"/>
                <w:color w:val="000000"/>
                <w:sz w:val="24"/>
                <w:szCs w:val="24"/>
              </w:rPr>
              <w:t>Utilise social media channels</w:t>
            </w:r>
          </w:p>
        </w:tc>
      </w:tr>
    </w:tbl>
    <w:p w14:paraId="47959DCE" w14:textId="77777777" w:rsidR="002459C7" w:rsidRDefault="002459C7">
      <w:pPr>
        <w:pStyle w:val="Standard"/>
      </w:pPr>
    </w:p>
    <w:p w14:paraId="47959DCF" w14:textId="77777777" w:rsidR="002459C7" w:rsidRDefault="002459C7">
      <w:pPr>
        <w:pStyle w:val="Standard"/>
      </w:pPr>
    </w:p>
    <w:p w14:paraId="47959DD0" w14:textId="77777777" w:rsidR="002459C7" w:rsidRDefault="002459C7">
      <w:pPr>
        <w:pStyle w:val="Standard"/>
      </w:pPr>
    </w:p>
    <w:sectPr w:rsidR="002459C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59DAC" w14:textId="77777777" w:rsidR="00000000" w:rsidRDefault="00FB12D6">
      <w:pPr>
        <w:spacing w:after="0" w:line="240" w:lineRule="auto"/>
      </w:pPr>
      <w:r>
        <w:separator/>
      </w:r>
    </w:p>
  </w:endnote>
  <w:endnote w:type="continuationSeparator" w:id="0">
    <w:p w14:paraId="47959DAE" w14:textId="77777777" w:rsidR="00000000" w:rsidRDefault="00FB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nukComp-Light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+mn-ea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59DA8" w14:textId="77777777" w:rsidR="00000000" w:rsidRDefault="00FB12D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7959DAA" w14:textId="77777777" w:rsidR="00000000" w:rsidRDefault="00FB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D6A14"/>
    <w:multiLevelType w:val="multilevel"/>
    <w:tmpl w:val="AD96CA50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459C7"/>
    <w:rsid w:val="002459C7"/>
    <w:rsid w:val="00FB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59DA8"/>
  <w15:docId w15:val="{3FD2D83E-3BE7-432A-B23D-2B5546EC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en-A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NormalWeb">
    <w:name w:val="Normal (Web)"/>
    <w:basedOn w:val="Normal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ko-KR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Rouba Douaihy</dc:creator>
  <cp:lastModifiedBy>Park Yangha</cp:lastModifiedBy>
  <cp:revision>2</cp:revision>
  <dcterms:created xsi:type="dcterms:W3CDTF">2018-08-12T05:27:00Z</dcterms:created>
  <dcterms:modified xsi:type="dcterms:W3CDTF">2018-08-12T05:27:00Z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